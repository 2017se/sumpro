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E4" w:rsidRDefault="003A46E4">
      <w:pPr>
        <w:pStyle w:val="a4"/>
        <w:jc w:val="right"/>
      </w:pPr>
      <w:fldSimple w:instr=" SUBJECT  \* MERGEFORMAT ">
        <w:r w:rsidR="000D61E4">
          <w:rPr>
            <w:rFonts w:ascii="Arial" w:hAnsi="Arial" w:hint="eastAsia"/>
          </w:rPr>
          <w:t>&lt;</w:t>
        </w:r>
        <w:r w:rsidR="00552D75">
          <w:rPr>
            <w:rFonts w:ascii="Arial" w:hAnsi="Arial" w:hint="eastAsia"/>
          </w:rPr>
          <w:t>在线问卷调查网</w:t>
        </w:r>
        <w:r w:rsidR="000D61E4">
          <w:rPr>
            <w:rFonts w:ascii="Arial" w:hAnsi="Arial" w:hint="eastAsia"/>
          </w:rPr>
          <w:t>&gt;</w:t>
        </w:r>
      </w:fldSimple>
    </w:p>
    <w:p w:rsidR="003A46E4" w:rsidRDefault="003A46E4">
      <w:pPr>
        <w:pStyle w:val="a4"/>
        <w:jc w:val="right"/>
      </w:pPr>
      <w:fldSimple w:instr=" TITLE  \* MERGEFORMAT ">
        <w:r w:rsidR="000D61E4">
          <w:rPr>
            <w:rFonts w:ascii="Arial" w:hAnsi="Arial" w:hint="eastAsia"/>
          </w:rPr>
          <w:t>软件架构文档</w:t>
        </w:r>
      </w:fldSimple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 w:rsidP="00552D75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52D75">
              <w:rPr>
                <w:rFonts w:ascii="Times New Roman" w:hint="eastAsia"/>
              </w:rPr>
              <w:t>29</w:t>
            </w:r>
            <w:r>
              <w:rPr>
                <w:rFonts w:ascii="Times New Roman"/>
              </w:rPr>
              <w:t>/</w:t>
            </w:r>
            <w:r w:rsidR="00552D75">
              <w:rPr>
                <w:rFonts w:hint="eastAsia"/>
              </w:rPr>
              <w:t>06</w:t>
            </w:r>
            <w:r>
              <w:rPr>
                <w:rFonts w:ascii="Times New Roman"/>
              </w:rPr>
              <w:t>/</w:t>
            </w:r>
            <w:r w:rsidR="00552D75">
              <w:rPr>
                <w:rFonts w:hint="eastAsia"/>
              </w:rPr>
              <w:t>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552D7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52D75">
              <w:rPr>
                <w:rFonts w:hint="eastAsia"/>
              </w:rPr>
              <w:t>撰写第一，第二次迭代的框架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52D75">
              <w:rPr>
                <w:rFonts w:hint="eastAsia"/>
              </w:rPr>
              <w:t>田兆心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0D61E4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0D61E4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fldSimple w:instr=" TITLE  \* MERGEFORMAT ">
        <w:r w:rsidR="000D61E4">
          <w:rPr>
            <w:rFonts w:ascii="Arial" w:hAnsi="Arial" w:hint="eastAsia"/>
          </w:rPr>
          <w:t>软件架构文档</w:t>
        </w:r>
      </w:fldSimple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0D61E4" w:rsidP="000D61E4">
      <w:pPr>
        <w:ind w:left="720"/>
      </w:pPr>
      <w:r>
        <w:rPr>
          <w:rFonts w:ascii="Times New Roman" w:hint="eastAsia"/>
        </w:rPr>
        <w:t>无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0D61E4" w:rsidP="000D61E4">
      <w:pPr>
        <w:numPr>
          <w:ilvl w:val="1"/>
          <w:numId w:val="1"/>
        </w:numPr>
        <w:ind w:left="720"/>
        <w:rPr>
          <w:rFonts w:hint="eastAsia"/>
        </w:rPr>
      </w:pPr>
      <w:r>
        <w:rPr>
          <w:rFonts w:hint="eastAsia"/>
        </w:rPr>
        <w:t>主要用例图：</w:t>
      </w:r>
    </w:p>
    <w:p w:rsidR="000D61E4" w:rsidRDefault="000D61E4" w:rsidP="000D61E4">
      <w:pPr>
        <w:ind w:left="720"/>
        <w:rPr>
          <w:rFonts w:hint="eastAsia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管理员</w:t>
      </w:r>
      <w:r>
        <w:rPr>
          <w:rFonts w:ascii="Arial" w:hAnsi="Arial" w:cs="Arial" w:hint="eastAsia"/>
          <w:color w:val="000000"/>
          <w:sz w:val="21"/>
          <w:szCs w:val="21"/>
        </w:rPr>
        <w:t>UseCase</w:t>
      </w:r>
      <w:r>
        <w:rPr>
          <w:rFonts w:ascii="Arial" w:hAnsi="Arial" w:cs="Arial" w:hint="eastAsia"/>
          <w:color w:val="000000"/>
          <w:sz w:val="21"/>
          <w:szCs w:val="21"/>
        </w:rPr>
        <w:t>图：</w:t>
      </w:r>
    </w:p>
    <w:p w:rsidR="000D61E4" w:rsidRDefault="00AE793B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snapToGrid/>
          <w:color w:val="000000"/>
          <w:sz w:val="21"/>
          <w:szCs w:val="21"/>
        </w:rPr>
        <w:drawing>
          <wp:inline distT="0" distB="0" distL="0" distR="0">
            <wp:extent cx="5920740" cy="3817620"/>
            <wp:effectExtent l="19050" t="0" r="3810" b="0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E4" w:rsidRDefault="000D61E4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D61E4" w:rsidRDefault="000D61E4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lastRenderedPageBreak/>
        <w:t>问卷发布者</w:t>
      </w:r>
      <w:r>
        <w:rPr>
          <w:rFonts w:ascii="Arial" w:hAnsi="Arial" w:cs="Arial" w:hint="eastAsia"/>
          <w:color w:val="000000"/>
          <w:sz w:val="21"/>
          <w:szCs w:val="21"/>
        </w:rPr>
        <w:t>UseCase</w:t>
      </w:r>
      <w:r>
        <w:rPr>
          <w:rFonts w:ascii="Arial" w:hAnsi="Arial" w:cs="Arial" w:hint="eastAsia"/>
          <w:color w:val="000000"/>
          <w:sz w:val="21"/>
          <w:szCs w:val="21"/>
        </w:rPr>
        <w:t>图：</w:t>
      </w:r>
    </w:p>
    <w:p w:rsidR="000D61E4" w:rsidRDefault="00AE793B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snapToGrid/>
          <w:color w:val="000000"/>
          <w:sz w:val="21"/>
          <w:szCs w:val="21"/>
        </w:rPr>
        <w:drawing>
          <wp:inline distT="0" distB="0" distL="0" distR="0">
            <wp:extent cx="5943600" cy="4495800"/>
            <wp:effectExtent l="19050" t="0" r="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E4" w:rsidRDefault="000D61E4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问卷回答者</w:t>
      </w:r>
      <w:r>
        <w:rPr>
          <w:rFonts w:ascii="Arial" w:hAnsi="Arial" w:cs="Arial" w:hint="eastAsia"/>
          <w:color w:val="000000"/>
          <w:sz w:val="21"/>
          <w:szCs w:val="21"/>
        </w:rPr>
        <w:t>UseCase</w:t>
      </w:r>
      <w:r>
        <w:rPr>
          <w:rFonts w:ascii="Arial" w:hAnsi="Arial" w:cs="Arial" w:hint="eastAsia"/>
          <w:color w:val="000000"/>
          <w:sz w:val="21"/>
          <w:szCs w:val="21"/>
        </w:rPr>
        <w:t>图：</w:t>
      </w:r>
    </w:p>
    <w:p w:rsidR="000D61E4" w:rsidRDefault="00AE793B" w:rsidP="000D61E4">
      <w:pPr>
        <w:widowControl/>
        <w:spacing w:line="22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snapToGrid/>
          <w:color w:val="000000"/>
          <w:sz w:val="21"/>
          <w:szCs w:val="21"/>
        </w:rPr>
        <w:drawing>
          <wp:inline distT="0" distB="0" distL="0" distR="0">
            <wp:extent cx="5943600" cy="3223260"/>
            <wp:effectExtent l="19050" t="0" r="0" b="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E4" w:rsidRDefault="000D61E4" w:rsidP="000D61E4">
      <w:pPr>
        <w:widowControl/>
        <w:numPr>
          <w:ilvl w:val="1"/>
          <w:numId w:val="1"/>
        </w:numPr>
        <w:spacing w:line="223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lastRenderedPageBreak/>
        <w:t>主要功能文字说明：</w:t>
      </w:r>
    </w:p>
    <w:p w:rsidR="000D61E4" w:rsidRDefault="000D61E4" w:rsidP="000D61E4">
      <w:pPr>
        <w:widowControl/>
        <w:numPr>
          <w:ilvl w:val="2"/>
          <w:numId w:val="1"/>
        </w:numPr>
        <w:spacing w:line="223" w:lineRule="atLeast"/>
        <w:ind w:left="36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账号：包括账号的增删改查，登录，注册，身份设置</w:t>
      </w:r>
    </w:p>
    <w:p w:rsidR="000D61E4" w:rsidRPr="003C006A" w:rsidRDefault="000D61E4" w:rsidP="000D61E4">
      <w:pPr>
        <w:widowControl/>
        <w:spacing w:line="223" w:lineRule="atLeast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2.2.2</w:t>
      </w:r>
      <w:r>
        <w:rPr>
          <w:rFonts w:ascii="Arial" w:hAnsi="Arial" w:cs="Arial" w:hint="eastAsia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>问卷：问卷的增删改查，备份</w:t>
      </w:r>
    </w:p>
    <w:p w:rsidR="000D61E4" w:rsidRDefault="000D61E4" w:rsidP="000D61E4">
      <w:pPr>
        <w:ind w:left="720"/>
      </w:pP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3A46E4" w:rsidRDefault="00AB4E02" w:rsidP="00AB4E02">
      <w:pPr>
        <w:widowControl/>
        <w:spacing w:line="223" w:lineRule="atLeast"/>
        <w:ind w:left="360"/>
      </w:pPr>
      <w:r>
        <w:rPr>
          <w:rFonts w:hint="eastAsia"/>
        </w:rPr>
        <w:t>本</w:t>
      </w:r>
      <w:r>
        <w:t>问卷调查网采用java</w:t>
      </w:r>
      <w:r>
        <w:rPr>
          <w:rFonts w:hint="eastAsia"/>
        </w:rPr>
        <w:t xml:space="preserve"> SSH web架构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AB4E02" w:rsidRDefault="002C4A9C">
      <w:pPr>
        <w:pStyle w:val="InfoBlue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099560" cy="1539240"/>
            <wp:effectExtent l="19050" t="0" r="0" b="0"/>
            <wp:docPr id="19" name="图片 18" descr="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包图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2" w:rsidRDefault="00AB4E02">
      <w:pPr>
        <w:pStyle w:val="InfoBlue"/>
        <w:rPr>
          <w:rFonts w:hint="eastAsia"/>
        </w:rPr>
      </w:pPr>
    </w:p>
    <w:p w:rsidR="00FA07CB" w:rsidRDefault="00FA07CB" w:rsidP="00FA07CB">
      <w:pPr>
        <w:pStyle w:val="1"/>
        <w:numPr>
          <w:ilvl w:val="0"/>
          <w:numId w:val="0"/>
        </w:numPr>
        <w:ind w:left="360"/>
        <w:rPr>
          <w:rFonts w:hint="eastAsia"/>
        </w:rPr>
      </w:pPr>
      <w:bookmarkStart w:id="7" w:name="_Toc356851232"/>
      <w:r>
        <w:t>D</w:t>
      </w:r>
      <w:r>
        <w:rPr>
          <w:rFonts w:hint="eastAsia"/>
        </w:rPr>
        <w:t>ao层：</w:t>
      </w:r>
    </w:p>
    <w:p w:rsidR="00FA07CB" w:rsidRDefault="00FA07CB" w:rsidP="00FA07CB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943600" cy="1927225"/>
            <wp:effectExtent l="19050" t="0" r="0" b="0"/>
            <wp:docPr id="20" name="图片 19" descr="dao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层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CB" w:rsidRPr="00FA07CB" w:rsidRDefault="00FA07CB" w:rsidP="00FA07CB">
      <w:pPr>
        <w:rPr>
          <w:rFonts w:hint="eastAsia"/>
        </w:rPr>
      </w:pPr>
    </w:p>
    <w:p w:rsidR="00FA07CB" w:rsidRDefault="00FA07CB" w:rsidP="00601CD2">
      <w:pPr>
        <w:pStyle w:val="1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Service层：</w:t>
      </w:r>
    </w:p>
    <w:p w:rsidR="00FA07CB" w:rsidRPr="00FA07CB" w:rsidRDefault="00FA07CB" w:rsidP="00FA07CB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1424940" cy="1554480"/>
            <wp:effectExtent l="19050" t="0" r="3810" b="0"/>
            <wp:docPr id="24" name="图片 23" descr="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FA07CB">
      <w:pPr>
        <w:pStyle w:val="1"/>
        <w:ind w:left="360" w:hanging="360"/>
        <w:rPr>
          <w:rFonts w:hint="eastAsia"/>
        </w:rPr>
      </w:pPr>
      <w:r>
        <w:rPr>
          <w:rFonts w:hint="eastAsia"/>
        </w:rPr>
        <w:lastRenderedPageBreak/>
        <w:t>进程视图</w:t>
      </w:r>
      <w:bookmarkEnd w:id="7"/>
    </w:p>
    <w:p w:rsidR="00601CD2" w:rsidRDefault="00601CD2" w:rsidP="00601CD2">
      <w:pPr>
        <w:rPr>
          <w:rFonts w:hint="eastAsia"/>
        </w:rPr>
      </w:pPr>
    </w:p>
    <w:p w:rsidR="00601CD2" w:rsidRDefault="00552D75" w:rsidP="00601CD2">
      <w:pPr>
        <w:rPr>
          <w:rFonts w:hint="eastAsia"/>
        </w:rPr>
      </w:pPr>
      <w:r>
        <w:rPr>
          <w:rFonts w:hint="eastAsia"/>
          <w:noProof/>
          <w:snapToGrid/>
        </w:rPr>
        <w:pict>
          <v:group id="_x0000_s1073" style="position:absolute;margin-left:-3.75pt;margin-top:.8pt;width:445.2pt;height:77.35pt;z-index:251679744" coordorigin="1692,4440" coordsize="8904,1547">
            <v:group id="_x0000_s1040" style="position:absolute;left:1692;top:4440;width:1956;height:1547" coordorigin="1692,4440" coordsize="1956,1547">
              <v:group id="_x0000_s1033" style="position:absolute;left:1908;top:4440;width:1512;height:1008" coordorigin="1908,4440" coordsize="2393,1440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26" type="#_x0000_t7" style="position:absolute;left:2388;top:4440;width:1913;height:1440"/>
                <v:rect id="_x0000_s1029" style="position:absolute;left:2388;top:4548;width:1044;height:264"/>
                <v:rect id="_x0000_s1031" style="position:absolute;left:2160;top:5004;width:1044;height:264"/>
                <v:rect id="_x0000_s1032" style="position:absolute;left:1908;top:5448;width:1044;height:264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1692;top:5568;width:1956;height:419;mso-height-percent:200;mso-height-percent:200;mso-width-relative:margin;mso-height-relative:margin">
                <v:textbox style="mso-fit-shape-to-text:t">
                  <w:txbxContent>
                    <w:p w:rsidR="00601CD2" w:rsidRDefault="00601CD2">
                      <w:r>
                        <w:rPr>
                          <w:rFonts w:hint="eastAsia"/>
                        </w:rPr>
                        <w:t>浏览器</w:t>
                      </w:r>
                      <w:r>
                        <w:t>端发出请求</w:t>
                      </w:r>
                    </w:p>
                  </w:txbxContent>
                </v:textbox>
              </v:shape>
            </v:group>
            <v:group id="_x0000_s1041" style="position:absolute;left:4023;top:4440;width:1956;height:1547" coordorigin="1692,4440" coordsize="1956,1547">
              <v:group id="_x0000_s1042" style="position:absolute;left:1908;top:4440;width:1512;height:1008" coordorigin="1908,4440" coordsize="2393,1440">
                <v:shape id="_x0000_s1043" type="#_x0000_t7" style="position:absolute;left:2388;top:4440;width:1913;height:1440"/>
                <v:rect id="_x0000_s1044" style="position:absolute;left:2388;top:4548;width:1044;height:264"/>
                <v:rect id="_x0000_s1045" style="position:absolute;left:2160;top:5004;width:1044;height:264"/>
                <v:rect id="_x0000_s1046" style="position:absolute;left:1908;top:5448;width:1044;height:264"/>
              </v:group>
              <v:shape id="_x0000_s1047" type="#_x0000_t202" style="position:absolute;left:1692;top:5568;width:1956;height:419;mso-height-percent:200;mso-height-percent:200;mso-width-relative:margin;mso-height-relative:margin">
                <v:textbox style="mso-fit-shape-to-text:t">
                  <w:txbxContent>
                    <w:p w:rsidR="00601CD2" w:rsidRDefault="00601CD2">
                      <w:r>
                        <w:t>Action层</w:t>
                      </w:r>
                      <w:r w:rsidR="00AE793B"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</v:shape>
            </v:group>
            <v:group id="_x0000_s1048" style="position:absolute;left:6351;top:4440;width:1941;height:1527" coordorigin="1692,4440" coordsize="1956,1527">
              <v:group id="_x0000_s1049" style="position:absolute;left:1908;top:4440;width:1512;height:1008" coordorigin="1908,4440" coordsize="2393,1440">
                <v:shape id="_x0000_s1050" type="#_x0000_t7" style="position:absolute;left:2388;top:4440;width:1913;height:1440"/>
                <v:rect id="_x0000_s1051" style="position:absolute;left:2388;top:4548;width:1044;height:264"/>
                <v:rect id="_x0000_s1052" style="position:absolute;left:2160;top:5004;width:1044;height:264"/>
                <v:rect id="_x0000_s1053" style="position:absolute;left:1908;top:5448;width:1044;height:264"/>
              </v:group>
              <v:shape id="_x0000_s1054" type="#_x0000_t202" style="position:absolute;left:1692;top:5568;width:1956;height:399;mso-height-percent:200;mso-height-percent:200;mso-width-relative:margin;mso-height-relative:margin">
                <v:textbox style="mso-fit-shape-to-text:t">
                  <w:txbxContent>
                    <w:p w:rsidR="00601CD2" w:rsidRPr="00601CD2" w:rsidRDefault="00601CD2">
                      <w:pPr>
                        <w:rPr>
                          <w:sz w:val="18"/>
                          <w:szCs w:val="18"/>
                        </w:rPr>
                      </w:pPr>
                      <w:r w:rsidRPr="00601CD2">
                        <w:rPr>
                          <w:sz w:val="18"/>
                          <w:szCs w:val="18"/>
                        </w:rPr>
                        <w:t>S</w:t>
                      </w:r>
                      <w:r w:rsidRPr="00601CD2">
                        <w:rPr>
                          <w:rFonts w:hint="eastAsia"/>
                          <w:sz w:val="18"/>
                          <w:szCs w:val="18"/>
                        </w:rPr>
                        <w:t>ervice</w:t>
                      </w:r>
                      <w:r w:rsidRPr="00601CD2">
                        <w:rPr>
                          <w:sz w:val="18"/>
                          <w:szCs w:val="18"/>
                        </w:rPr>
                        <w:t>层业务处理</w:t>
                      </w:r>
                    </w:p>
                  </w:txbxContent>
                </v:textbox>
              </v:shape>
            </v:group>
            <v:group id="_x0000_s1055" style="position:absolute;left:8655;top:4440;width:1941;height:1527" coordorigin="1692,4440" coordsize="1956,1527">
              <v:group id="_x0000_s1056" style="position:absolute;left:1908;top:4440;width:1512;height:1008" coordorigin="1908,4440" coordsize="2393,1440">
                <v:shape id="_x0000_s1057" type="#_x0000_t7" style="position:absolute;left:2388;top:4440;width:1913;height:1440"/>
                <v:rect id="_x0000_s1058" style="position:absolute;left:2388;top:4548;width:1044;height:264"/>
                <v:rect id="_x0000_s1059" style="position:absolute;left:2160;top:5004;width:1044;height:264"/>
                <v:rect id="_x0000_s1060" style="position:absolute;left:1908;top:5448;width:1044;height:264"/>
              </v:group>
              <v:shape id="_x0000_s1061" type="#_x0000_t202" style="position:absolute;left:1692;top:5568;width:1956;height:399;mso-height-percent:200;mso-height-percent:200;mso-width-relative:margin;mso-height-relative:margin">
                <v:textbox style="mso-fit-shape-to-text:t">
                  <w:txbxContent>
                    <w:p w:rsidR="00601CD2" w:rsidRPr="00601CD2" w:rsidRDefault="00601C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ao</w:t>
                      </w:r>
                      <w:r>
                        <w:rPr>
                          <w:sz w:val="18"/>
                          <w:szCs w:val="18"/>
                        </w:rPr>
                        <w:t>层访问数据库</w:t>
                      </w:r>
                    </w:p>
                  </w:txbxContent>
                </v:textbox>
              </v:shape>
            </v:group>
            <v:group id="_x0000_s1066" style="position:absolute;left:3324;top:4834;width:978;height:99" coordorigin="3324,4834" coordsize="978,9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2" type="#_x0000_t32" style="position:absolute;left:3324;top:4932;width:978;height:1" o:connectortype="straight">
                <v:stroke endarrow="block"/>
              </v:shape>
              <v:shape id="_x0000_s1065" type="#_x0000_t32" style="position:absolute;left:3324;top:4834;width:978;height:1;flip:x" o:connectortype="straight">
                <v:stroke endarrow="block"/>
              </v:shape>
            </v:group>
            <v:group id="_x0000_s1067" style="position:absolute;left:5649;top:4833;width:978;height:99" coordorigin="3324,4834" coordsize="978,99">
              <v:shape id="_x0000_s1068" type="#_x0000_t32" style="position:absolute;left:3324;top:4932;width:978;height:1" o:connectortype="straight">
                <v:stroke endarrow="block"/>
              </v:shape>
              <v:shape id="_x0000_s1069" type="#_x0000_t32" style="position:absolute;left:3324;top:4834;width:978;height:1;flip:x" o:connectortype="straight">
                <v:stroke endarrow="block"/>
              </v:shape>
            </v:group>
            <v:group id="_x0000_s1070" style="position:absolute;left:7962;top:4835;width:978;height:99" coordorigin="3324,4834" coordsize="978,99">
              <v:shape id="_x0000_s1071" type="#_x0000_t32" style="position:absolute;left:3324;top:4932;width:978;height:1" o:connectortype="straight">
                <v:stroke endarrow="block"/>
              </v:shape>
              <v:shape id="_x0000_s1072" type="#_x0000_t32" style="position:absolute;left:3324;top:4834;width:978;height:1;flip:x" o:connectortype="straight">
                <v:stroke endarrow="block"/>
              </v:shape>
            </v:group>
          </v:group>
        </w:pict>
      </w:r>
    </w:p>
    <w:p w:rsidR="00601CD2" w:rsidRDefault="00601CD2" w:rsidP="00601CD2">
      <w:pPr>
        <w:rPr>
          <w:rFonts w:hint="eastAsia"/>
        </w:rPr>
      </w:pPr>
    </w:p>
    <w:p w:rsidR="00601CD2" w:rsidRDefault="00601CD2" w:rsidP="00601CD2">
      <w:pPr>
        <w:rPr>
          <w:rFonts w:hint="eastAsia"/>
        </w:rPr>
      </w:pPr>
    </w:p>
    <w:p w:rsidR="00601CD2" w:rsidRDefault="00601CD2" w:rsidP="00601CD2">
      <w:pPr>
        <w:rPr>
          <w:rFonts w:hint="eastAsia"/>
        </w:rPr>
      </w:pPr>
    </w:p>
    <w:p w:rsidR="00601CD2" w:rsidRPr="00601CD2" w:rsidRDefault="00601CD2" w:rsidP="00601CD2"/>
    <w:p w:rsidR="00552D75" w:rsidRDefault="00552D75" w:rsidP="00552D75">
      <w:pPr>
        <w:pStyle w:val="1"/>
        <w:numPr>
          <w:ilvl w:val="0"/>
          <w:numId w:val="0"/>
        </w:numPr>
        <w:ind w:left="360"/>
        <w:rPr>
          <w:rFonts w:hint="eastAsia"/>
        </w:rPr>
      </w:pPr>
      <w:bookmarkStart w:id="8" w:name="_Toc356851233"/>
    </w:p>
    <w:p w:rsidR="00CD1CCB" w:rsidRDefault="003A46E4" w:rsidP="00552D75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部署视图</w:t>
      </w:r>
      <w:bookmarkStart w:id="9" w:name="_Toc356851234"/>
      <w:bookmarkEnd w:id="8"/>
    </w:p>
    <w:p w:rsidR="00552D75" w:rsidRDefault="00552D75" w:rsidP="00552D75">
      <w:pPr>
        <w:rPr>
          <w:rFonts w:hint="eastAsia"/>
        </w:rPr>
      </w:pPr>
    </w:p>
    <w:p w:rsidR="00552D75" w:rsidRPr="00552D75" w:rsidRDefault="00552D75" w:rsidP="00552D75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943600" cy="862330"/>
            <wp:effectExtent l="19050" t="0" r="0" b="0"/>
            <wp:docPr id="17" name="图片 15" descr="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75" w:rsidRPr="00552D75" w:rsidRDefault="00552D75" w:rsidP="00552D75">
      <w:pPr>
        <w:rPr>
          <w:rFonts w:hint="eastAsia"/>
        </w:rPr>
      </w:pPr>
    </w:p>
    <w:p w:rsidR="003A46E4" w:rsidRDefault="003A46E4">
      <w:pPr>
        <w:pStyle w:val="1"/>
        <w:ind w:left="360" w:hanging="360"/>
      </w:pPr>
      <w:bookmarkStart w:id="10" w:name="_Toc356851235"/>
      <w:bookmarkEnd w:id="9"/>
      <w:r>
        <w:rPr>
          <w:rFonts w:hint="eastAsia"/>
        </w:rPr>
        <w:lastRenderedPageBreak/>
        <w:t>数据视图</w:t>
      </w:r>
      <w:bookmarkEnd w:id="10"/>
    </w:p>
    <w:p w:rsidR="00552D75" w:rsidRDefault="00552D75" w:rsidP="00552D75">
      <w:pPr>
        <w:pStyle w:val="a9"/>
        <w:rPr>
          <w:rFonts w:hint="eastAsia"/>
        </w:rPr>
      </w:pPr>
      <w:r>
        <w:rPr>
          <w:rFonts w:hint="eastAsia"/>
        </w:rPr>
        <w:t>E-R图：</w:t>
      </w:r>
      <w:r>
        <w:rPr>
          <w:rFonts w:hint="eastAsia"/>
          <w:noProof/>
          <w:snapToGrid/>
        </w:rPr>
        <w:drawing>
          <wp:inline distT="0" distB="0" distL="0" distR="0">
            <wp:extent cx="5920740" cy="4678680"/>
            <wp:effectExtent l="19050" t="0" r="3810" b="0"/>
            <wp:docPr id="18" name="图片 17" descr="问卷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问卷CD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11" w:name="_Toc356851236"/>
      <w:r>
        <w:rPr>
          <w:rFonts w:hint="eastAsia"/>
        </w:rPr>
        <w:t>核心算法设计</w:t>
      </w:r>
      <w:bookmarkEnd w:id="11"/>
    </w:p>
    <w:p w:rsidR="00FB1A25" w:rsidRDefault="00552D75" w:rsidP="00552D75">
      <w:pPr>
        <w:rPr>
          <w:rFonts w:hint="eastAsia"/>
        </w:rPr>
      </w:pPr>
      <w:r>
        <w:rPr>
          <w:rFonts w:hint="eastAsia"/>
        </w:rPr>
        <w:t>无</w:t>
      </w:r>
    </w:p>
    <w:p w:rsidR="002B34A5" w:rsidRPr="002B34A5" w:rsidRDefault="002B34A5" w:rsidP="002B34A5">
      <w:pPr>
        <w:pStyle w:val="a9"/>
      </w:pPr>
    </w:p>
    <w:sectPr w:rsidR="002B34A5" w:rsidRPr="002B34A5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4A5" w:rsidRDefault="004824A5">
      <w:r>
        <w:separator/>
      </w:r>
    </w:p>
  </w:endnote>
  <w:endnote w:type="continuationSeparator" w:id="1">
    <w:p w:rsidR="004824A5" w:rsidRDefault="00482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0D61E4">
              <w:rPr>
                <w:rFonts w:ascii="Times New Roman"/>
              </w:rPr>
              <w:t>&lt;SJTU&gt;</w:t>
            </w:r>
          </w:fldSimple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A07CB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FA07CB" w:rsidRPr="00FA07CB">
              <w:rPr>
                <w:rStyle w:val="a8"/>
                <w:noProof/>
              </w:rPr>
              <w:t>8</w:t>
            </w:r>
          </w:fldSimple>
        </w:p>
      </w:tc>
    </w:tr>
  </w:tbl>
  <w:p w:rsidR="003A46E4" w:rsidRDefault="003A46E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4A5" w:rsidRDefault="004824A5">
      <w:r>
        <w:separator/>
      </w:r>
    </w:p>
  </w:footnote>
  <w:footnote w:type="continuationSeparator" w:id="1">
    <w:p w:rsidR="004824A5" w:rsidRDefault="00482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0D61E4">
        <w:rPr>
          <w:rFonts w:ascii="Arial" w:hAnsi="Arial"/>
          <w:b/>
          <w:sz w:val="36"/>
        </w:rPr>
        <w:t>&lt;SJTU&gt;</w:t>
      </w:r>
    </w:fldSimple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fldSimple w:instr=" SUBJECT  \* MERGEFORMAT ">
            <w:r w:rsidR="000D61E4">
              <w:rPr>
                <w:rFonts w:ascii="Times New Roman" w:hint="eastAsia"/>
              </w:rPr>
              <w:t>&lt;</w:t>
            </w:r>
            <w:r w:rsidR="000D61E4">
              <w:rPr>
                <w:rFonts w:ascii="Times New Roman" w:hint="eastAsia"/>
              </w:rPr>
              <w:t>项目名称</w:t>
            </w:r>
            <w:r w:rsidR="000D61E4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fldSimple w:instr=" TITLE  \* MERGEFORMAT ">
            <w:r w:rsidR="000D61E4">
              <w:rPr>
                <w:rFonts w:ascii="Times New Roman" w:hint="eastAsia"/>
              </w:rPr>
              <w:t>软件架构文档</w:t>
            </w:r>
          </w:fldSimple>
        </w:p>
      </w:tc>
      <w:tc>
        <w:tcPr>
          <w:tcW w:w="3179" w:type="dxa"/>
        </w:tcPr>
        <w:p w:rsidR="003A46E4" w:rsidRDefault="003A46E4" w:rsidP="00552D75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552D75">
            <w:rPr>
              <w:rFonts w:ascii="Times New Roman" w:hint="eastAsia"/>
              <w:noProof/>
            </w:rPr>
            <w:t>29</w:t>
          </w:r>
          <w:r w:rsidR="00552D75">
            <w:rPr>
              <w:rFonts w:ascii="Times New Roman"/>
              <w:noProof/>
            </w:rPr>
            <w:t>/</w:t>
          </w:r>
          <w:r w:rsidR="00552D75">
            <w:rPr>
              <w:rFonts w:ascii="Times New Roman" w:hint="eastAsia"/>
              <w:noProof/>
            </w:rPr>
            <w:t>06</w:t>
          </w:r>
          <w:r w:rsidR="00552D75">
            <w:rPr>
              <w:rFonts w:ascii="Times New Roman"/>
              <w:noProof/>
            </w:rPr>
            <w:t>/</w:t>
          </w:r>
          <w:r w:rsidR="00552D75">
            <w:rPr>
              <w:rFonts w:ascii="Times New Roman" w:hint="eastAsia"/>
              <w:noProof/>
            </w:rPr>
            <w:t>2017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B4E02"/>
    <w:rsid w:val="000D61E4"/>
    <w:rsid w:val="00175500"/>
    <w:rsid w:val="001761BA"/>
    <w:rsid w:val="001D0182"/>
    <w:rsid w:val="002B34A5"/>
    <w:rsid w:val="002C4A9C"/>
    <w:rsid w:val="002C7325"/>
    <w:rsid w:val="003A46E4"/>
    <w:rsid w:val="0047760A"/>
    <w:rsid w:val="004824A5"/>
    <w:rsid w:val="00552D75"/>
    <w:rsid w:val="00575EF6"/>
    <w:rsid w:val="00601CD2"/>
    <w:rsid w:val="009A3548"/>
    <w:rsid w:val="00AB4E02"/>
    <w:rsid w:val="00AE793B"/>
    <w:rsid w:val="00CC3BDD"/>
    <w:rsid w:val="00CD1CCB"/>
    <w:rsid w:val="00FA07CB"/>
    <w:rsid w:val="00FB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62"/>
        <o:r id="V:Rule7" type="connector" idref="#_x0000_s1065"/>
        <o:r id="V:Rule8" type="connector" idref="#_x0000_s1068"/>
        <o:r id="V:Rule9" type="connector" idref="#_x0000_s1069"/>
        <o:r id="V:Rule10" type="connector" idref="#_x0000_s1071"/>
        <o:r id="V:Rule11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访问过的超链接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601C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601CD2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360zip$Temp\360$1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98</TotalTime>
  <Pages>8</Pages>
  <Words>156</Words>
  <Characters>893</Characters>
  <Application>Microsoft Office Word</Application>
  <DocSecurity>0</DocSecurity>
  <Lines>7</Lines>
  <Paragraphs>2</Paragraphs>
  <ScaleCrop>false</ScaleCrop>
  <Company>&lt;SJTU&gt;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admin</dc:creator>
  <cp:lastModifiedBy>admin</cp:lastModifiedBy>
  <cp:revision>2</cp:revision>
  <cp:lastPrinted>1601-01-01T00:00:00Z</cp:lastPrinted>
  <dcterms:created xsi:type="dcterms:W3CDTF">2017-06-29T05:59:00Z</dcterms:created>
  <dcterms:modified xsi:type="dcterms:W3CDTF">2017-06-29T07:39:00Z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